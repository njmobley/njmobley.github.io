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C7CE" w14:textId="77777777" w:rsidR="00394A6D" w:rsidRDefault="00273808">
      <w:pPr>
        <w:pStyle w:val="Title"/>
      </w:pPr>
      <w:sdt>
        <w:sdtPr>
          <w:alias w:val="Enter your name:"/>
          <w:tag w:val=""/>
          <w:id w:val="-328297061"/>
          <w:placeholder>
            <w:docPart w:val="E0D7AB10156847C3ADD4EC15E329E6A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F00B6B">
            <w:t>Nicholas Mobley</w:t>
          </w:r>
        </w:sdtContent>
      </w:sdt>
    </w:p>
    <w:p w14:paraId="170E03C1" w14:textId="77777777" w:rsidR="00F00B6B" w:rsidRDefault="00F00B6B" w:rsidP="00F00B6B">
      <w:r>
        <w:t>706 N Dunn Street</w:t>
      </w:r>
      <w:r w:rsidR="00CC75DB">
        <w:t xml:space="preserve">, </w:t>
      </w:r>
      <w:r>
        <w:t>Bloomington, IN, 47408</w:t>
      </w:r>
      <w:r w:rsidR="007D00B3">
        <w:t> | </w:t>
      </w:r>
      <w:r>
        <w:t>812-369-9318</w:t>
      </w:r>
      <w:r w:rsidR="007D00B3">
        <w:t> | </w:t>
      </w:r>
      <w:hyperlink r:id="rId7" w:history="1">
        <w:r w:rsidRPr="007E380D">
          <w:rPr>
            <w:rStyle w:val="Hyperlink"/>
          </w:rPr>
          <w:t>nmobley45@gmail.com</w:t>
        </w:r>
      </w:hyperlink>
    </w:p>
    <w:p w14:paraId="0FB2B565" w14:textId="77777777" w:rsidR="00F00B6B" w:rsidRDefault="00F00B6B" w:rsidP="00B6329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Education(2017-Present)</w:t>
      </w:r>
    </w:p>
    <w:p w14:paraId="55E59298" w14:textId="77777777" w:rsidR="00F00B6B" w:rsidRDefault="00F00B6B" w:rsidP="00B632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Indiana University</w:t>
      </w:r>
    </w:p>
    <w:p w14:paraId="6335C62E" w14:textId="77777777" w:rsidR="00F00B6B" w:rsidRDefault="00F00B6B" w:rsidP="00B6329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Bachelor of Science, Major GPA: 3.44/4.00</w:t>
      </w:r>
    </w:p>
    <w:p w14:paraId="2100C14F" w14:textId="77777777" w:rsidR="00F00B6B" w:rsidRDefault="00F00B6B" w:rsidP="00B63298">
      <w:pPr>
        <w:spacing w:after="0"/>
        <w:rPr>
          <w:sz w:val="24"/>
          <w:szCs w:val="24"/>
        </w:rPr>
      </w:pPr>
      <w:r>
        <w:rPr>
          <w:sz w:val="24"/>
          <w:szCs w:val="24"/>
        </w:rPr>
        <w:t>Majors: Statistics, Computer Science</w:t>
      </w:r>
    </w:p>
    <w:p w14:paraId="3504AB12" w14:textId="77777777" w:rsidR="00F00B6B" w:rsidRDefault="00F00B6B" w:rsidP="00B63298">
      <w:pPr>
        <w:spacing w:after="0"/>
        <w:rPr>
          <w:sz w:val="24"/>
          <w:szCs w:val="24"/>
        </w:rPr>
      </w:pPr>
      <w:r>
        <w:rPr>
          <w:sz w:val="24"/>
          <w:szCs w:val="24"/>
        </w:rPr>
        <w:t>Minors: Mathematics</w:t>
      </w:r>
    </w:p>
    <w:p w14:paraId="0F23B44C" w14:textId="77777777" w:rsidR="00F00B6B" w:rsidRDefault="00F00B6B" w:rsidP="00B63298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Concentration: Data Science</w:t>
      </w:r>
    </w:p>
    <w:p w14:paraId="67C88A85" w14:textId="77777777" w:rsidR="00623C62" w:rsidRDefault="00623C62" w:rsidP="00B63298">
      <w:pPr>
        <w:spacing w:after="0"/>
        <w:rPr>
          <w:sz w:val="24"/>
          <w:szCs w:val="24"/>
        </w:rPr>
      </w:pPr>
    </w:p>
    <w:p w14:paraId="1376F207" w14:textId="77777777" w:rsidR="00623C62" w:rsidRDefault="00623C62" w:rsidP="00B632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5D9B850B" w14:textId="398BADA4" w:rsidR="00AA3179" w:rsidRPr="00AA3179" w:rsidRDefault="00446BAE" w:rsidP="00AA3179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further my education in </w:t>
      </w:r>
      <w:r w:rsidR="00AA3179">
        <w:rPr>
          <w:sz w:val="24"/>
          <w:szCs w:val="24"/>
        </w:rPr>
        <w:t>Machine Learning techniques, to then do research on interpretations of ‘black box’ models. My goal is to someday have Neural Networks be as interpretable as Ordinary Least Squares Regression.</w:t>
      </w:r>
    </w:p>
    <w:p w14:paraId="1FCB5CCD" w14:textId="77777777" w:rsidR="00B63298" w:rsidRDefault="00B63298" w:rsidP="00B63298">
      <w:pPr>
        <w:spacing w:after="0"/>
        <w:rPr>
          <w:sz w:val="24"/>
          <w:szCs w:val="24"/>
        </w:rPr>
      </w:pPr>
    </w:p>
    <w:p w14:paraId="57B3F3AC" w14:textId="77777777" w:rsidR="00B63298" w:rsidRDefault="00B63298" w:rsidP="00B632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Work:</w:t>
      </w:r>
    </w:p>
    <w:p w14:paraId="2D97E71A" w14:textId="4F0EA44F" w:rsidR="00B63298" w:rsidRPr="00B63298" w:rsidRDefault="00B63298" w:rsidP="00B63298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Applied Linear Models: Course that covers simple and multiple linear regression </w:t>
      </w:r>
      <w:r w:rsidR="00446BAE">
        <w:rPr>
          <w:sz w:val="24"/>
          <w:szCs w:val="24"/>
        </w:rPr>
        <w:t>as well as non-linear models such as GAM and Neural Networks.</w:t>
      </w:r>
    </w:p>
    <w:p w14:paraId="37898D37" w14:textId="081021A0" w:rsidR="00B63298" w:rsidRPr="00921EF0" w:rsidRDefault="00B63298" w:rsidP="00B63298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Data Analysis and Mining: Course that covers discovering patterns in large data sets, as well as providing experience in different data tasks, clustering, classification, and prediction.</w:t>
      </w:r>
    </w:p>
    <w:p w14:paraId="6DE6A115" w14:textId="65B6744E" w:rsidR="00921EF0" w:rsidRPr="00B63298" w:rsidRDefault="00921EF0" w:rsidP="00B63298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Probability Theory: Course that covers mathematical foundation </w:t>
      </w:r>
      <w:r w:rsidR="00690268">
        <w:rPr>
          <w:sz w:val="24"/>
          <w:szCs w:val="24"/>
        </w:rPr>
        <w:t xml:space="preserve">for statistical concepts such as </w:t>
      </w:r>
      <w:r w:rsidR="00AA3179">
        <w:rPr>
          <w:sz w:val="24"/>
          <w:szCs w:val="24"/>
        </w:rPr>
        <w:t xml:space="preserve">Exponential Family </w:t>
      </w:r>
      <w:r w:rsidR="00690268">
        <w:rPr>
          <w:sz w:val="24"/>
          <w:szCs w:val="24"/>
        </w:rPr>
        <w:t>Distribution</w:t>
      </w:r>
      <w:r w:rsidR="00AA3179">
        <w:rPr>
          <w:sz w:val="24"/>
          <w:szCs w:val="24"/>
        </w:rPr>
        <w:t>s</w:t>
      </w:r>
      <w:r w:rsidR="00690268">
        <w:rPr>
          <w:sz w:val="24"/>
          <w:szCs w:val="24"/>
        </w:rPr>
        <w:t xml:space="preserve">, Central Limit </w:t>
      </w:r>
      <w:r w:rsidR="00757A8A">
        <w:rPr>
          <w:sz w:val="24"/>
          <w:szCs w:val="24"/>
        </w:rPr>
        <w:t>Theorem</w:t>
      </w:r>
      <w:r w:rsidR="00690268">
        <w:rPr>
          <w:sz w:val="24"/>
          <w:szCs w:val="24"/>
        </w:rPr>
        <w:t>,</w:t>
      </w:r>
      <w:r w:rsidR="00757A8A">
        <w:rPr>
          <w:sz w:val="24"/>
          <w:szCs w:val="24"/>
        </w:rPr>
        <w:t xml:space="preserve"> Random Variables.</w:t>
      </w:r>
    </w:p>
    <w:p w14:paraId="32FB365F" w14:textId="77777777" w:rsidR="00B63298" w:rsidRDefault="00B63298" w:rsidP="00B63298">
      <w:pPr>
        <w:spacing w:after="0"/>
        <w:rPr>
          <w:b/>
          <w:bCs/>
          <w:sz w:val="24"/>
          <w:szCs w:val="24"/>
        </w:rPr>
      </w:pPr>
    </w:p>
    <w:p w14:paraId="6A61A79C" w14:textId="77777777" w:rsidR="00B63298" w:rsidRDefault="00014A23" w:rsidP="00B632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B63298"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>et</w:t>
      </w:r>
      <w:r w:rsidR="00B63298">
        <w:rPr>
          <w:b/>
          <w:bCs/>
          <w:sz w:val="24"/>
          <w:szCs w:val="24"/>
        </w:rPr>
        <w:t>:</w:t>
      </w:r>
    </w:p>
    <w:p w14:paraId="3F68085A" w14:textId="3DC466D1" w:rsidR="00B63298" w:rsidRPr="00B63298" w:rsidRDefault="00B63298" w:rsidP="00B63298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Proficiency in Python</w:t>
      </w:r>
      <w:r w:rsidR="00446BAE">
        <w:rPr>
          <w:sz w:val="24"/>
          <w:szCs w:val="24"/>
        </w:rPr>
        <w:t>, R</w:t>
      </w:r>
    </w:p>
    <w:p w14:paraId="15154821" w14:textId="2BA2A278" w:rsidR="00014A23" w:rsidRPr="00014A23" w:rsidRDefault="00B63298" w:rsidP="00014A23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Intermediate skill</w:t>
      </w:r>
      <w:r w:rsidR="00446BAE">
        <w:rPr>
          <w:sz w:val="24"/>
          <w:szCs w:val="24"/>
        </w:rPr>
        <w:t xml:space="preserve"> </w:t>
      </w:r>
      <w:r w:rsidR="00014A23">
        <w:rPr>
          <w:sz w:val="24"/>
          <w:szCs w:val="24"/>
        </w:rPr>
        <w:t>Java</w:t>
      </w:r>
    </w:p>
    <w:p w14:paraId="6C7CCEE3" w14:textId="77777777" w:rsidR="00B63298" w:rsidRPr="00B63298" w:rsidRDefault="00014A23" w:rsidP="00B63298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Some experience JavaScript, HTML/CSS</w:t>
      </w:r>
      <w:r w:rsidR="00623C62">
        <w:rPr>
          <w:sz w:val="24"/>
          <w:szCs w:val="24"/>
        </w:rPr>
        <w:t>, SQL</w:t>
      </w:r>
      <w:r>
        <w:rPr>
          <w:sz w:val="24"/>
          <w:szCs w:val="24"/>
        </w:rPr>
        <w:t>.</w:t>
      </w:r>
    </w:p>
    <w:p w14:paraId="0B19BD73" w14:textId="77777777" w:rsidR="00F00B6B" w:rsidRDefault="00F00B6B" w:rsidP="00F00B6B">
      <w:pPr>
        <w:spacing w:after="0"/>
        <w:rPr>
          <w:sz w:val="24"/>
          <w:szCs w:val="24"/>
        </w:rPr>
      </w:pPr>
    </w:p>
    <w:p w14:paraId="7585964D" w14:textId="1DC92A5E" w:rsidR="00014A23" w:rsidRDefault="00446BAE" w:rsidP="00F00B6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r w:rsidR="00014A23">
        <w:rPr>
          <w:b/>
          <w:bCs/>
          <w:sz w:val="24"/>
          <w:szCs w:val="24"/>
        </w:rPr>
        <w:t>Experience</w:t>
      </w:r>
    </w:p>
    <w:p w14:paraId="20E40AA6" w14:textId="77777777" w:rsidR="00014A23" w:rsidRDefault="00014A23" w:rsidP="00014A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Undergraduate Assistant(2019-Current)</w:t>
      </w:r>
    </w:p>
    <w:p w14:paraId="677953C0" w14:textId="77777777" w:rsidR="00014A23" w:rsidRPr="00014A23" w:rsidRDefault="00014A23" w:rsidP="00014A23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Assistant for Intro to Computing</w:t>
      </w:r>
      <w:r w:rsidR="00623C62">
        <w:rPr>
          <w:sz w:val="24"/>
          <w:szCs w:val="24"/>
        </w:rPr>
        <w:t xml:space="preserve"> course.</w:t>
      </w:r>
      <w:r>
        <w:rPr>
          <w:sz w:val="24"/>
          <w:szCs w:val="24"/>
        </w:rPr>
        <w:t xml:space="preserve"> </w:t>
      </w:r>
      <w:r w:rsidR="00623C62">
        <w:rPr>
          <w:sz w:val="24"/>
          <w:szCs w:val="24"/>
        </w:rPr>
        <w:t>P</w:t>
      </w:r>
      <w:r>
        <w:rPr>
          <w:sz w:val="24"/>
          <w:szCs w:val="24"/>
        </w:rPr>
        <w:t xml:space="preserve">rimary responsibility </w:t>
      </w:r>
      <w:r w:rsidR="00623C62">
        <w:rPr>
          <w:sz w:val="24"/>
          <w:szCs w:val="24"/>
        </w:rPr>
        <w:t xml:space="preserve">includes </w:t>
      </w:r>
      <w:r>
        <w:rPr>
          <w:sz w:val="24"/>
          <w:szCs w:val="24"/>
        </w:rPr>
        <w:t>helping students learn fundamental programming techniques with Python.</w:t>
      </w:r>
    </w:p>
    <w:p w14:paraId="348ED799" w14:textId="4ABBB5FC" w:rsidR="00014A23" w:rsidRDefault="00446BAE" w:rsidP="00014A23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Analysis Intern Liberty Mutual Insurance (Summer 2020)</w:t>
      </w:r>
      <w:r w:rsidR="00014A23">
        <w:rPr>
          <w:b/>
          <w:bCs/>
          <w:sz w:val="24"/>
          <w:szCs w:val="24"/>
        </w:rPr>
        <w:t xml:space="preserve"> </w:t>
      </w:r>
    </w:p>
    <w:p w14:paraId="66F1E32B" w14:textId="00CBD9C1" w:rsidR="00014A23" w:rsidRPr="00AA3179" w:rsidRDefault="00446BAE" w:rsidP="00014A23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Performing data analysis for the Compliance department</w:t>
      </w:r>
      <w:r w:rsidR="00AA3179">
        <w:rPr>
          <w:sz w:val="24"/>
          <w:szCs w:val="24"/>
        </w:rPr>
        <w:t xml:space="preserve"> to find violations of compliance from different departments within the company.</w:t>
      </w:r>
    </w:p>
    <w:p w14:paraId="25E278A9" w14:textId="52DF8DE0" w:rsidR="00AA3179" w:rsidRPr="00AA3179" w:rsidRDefault="00AA3179" w:rsidP="00AA3179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Main goals are to build predictive models to spot potential violations so we can rectify any issues before violations.</w:t>
      </w:r>
    </w:p>
    <w:p w14:paraId="173D3295" w14:textId="77777777" w:rsidR="00623C62" w:rsidRDefault="00623C62" w:rsidP="00C940F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Projects:</w:t>
      </w:r>
    </w:p>
    <w:p w14:paraId="6EB6B263" w14:textId="69AAF448" w:rsidR="00AA3179" w:rsidRPr="00AA3179" w:rsidRDefault="00AA3179" w:rsidP="00F00B6B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Analysis on the relationship of Motor Skills and Social Deficits of children with social disorders, with data provided from Kenney Krieger Institute </w:t>
      </w:r>
    </w:p>
    <w:p w14:paraId="5E6A5302" w14:textId="07C3FC39" w:rsidR="00AA3179" w:rsidRPr="00AA3179" w:rsidRDefault="00AA3179" w:rsidP="00F00B6B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projects can be found on my GitHub </w:t>
      </w:r>
      <w:hyperlink r:id="rId8" w:history="1">
        <w:r>
          <w:rPr>
            <w:rStyle w:val="Hyperlink"/>
          </w:rPr>
          <w:t>https://github.com/njmobley</w:t>
        </w:r>
      </w:hyperlink>
    </w:p>
    <w:p w14:paraId="63B0068F" w14:textId="4464CA20" w:rsidR="00F00B6B" w:rsidRPr="00446BAE" w:rsidRDefault="00F00B6B" w:rsidP="00AA3179">
      <w:pPr>
        <w:pStyle w:val="ListParagraph"/>
        <w:spacing w:after="0"/>
        <w:ind w:left="770"/>
        <w:rPr>
          <w:b/>
          <w:bCs/>
          <w:sz w:val="24"/>
          <w:szCs w:val="24"/>
        </w:rPr>
      </w:pPr>
    </w:p>
    <w:p w14:paraId="72F8800D" w14:textId="77777777" w:rsidR="00D56207" w:rsidRDefault="00D56207" w:rsidP="00F00B6B">
      <w:pPr>
        <w:pStyle w:val="ListBullet"/>
        <w:numPr>
          <w:ilvl w:val="0"/>
          <w:numId w:val="0"/>
        </w:numPr>
        <w:ind w:left="360" w:hanging="360"/>
      </w:pPr>
    </w:p>
    <w:sectPr w:rsidR="00D56207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E4E37" w14:textId="77777777" w:rsidR="00273808" w:rsidRDefault="00273808">
      <w:pPr>
        <w:spacing w:after="0"/>
      </w:pPr>
      <w:r>
        <w:separator/>
      </w:r>
    </w:p>
  </w:endnote>
  <w:endnote w:type="continuationSeparator" w:id="0">
    <w:p w14:paraId="7985E42E" w14:textId="77777777" w:rsidR="00273808" w:rsidRDefault="00273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F33E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852B" w14:textId="77777777" w:rsidR="00273808" w:rsidRDefault="00273808">
      <w:pPr>
        <w:spacing w:after="0"/>
      </w:pPr>
      <w:r>
        <w:separator/>
      </w:r>
    </w:p>
  </w:footnote>
  <w:footnote w:type="continuationSeparator" w:id="0">
    <w:p w14:paraId="5CA3CB2C" w14:textId="77777777" w:rsidR="00273808" w:rsidRDefault="00273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1145125"/>
    <w:multiLevelType w:val="hybridMultilevel"/>
    <w:tmpl w:val="9CEC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144BC"/>
    <w:multiLevelType w:val="hybridMultilevel"/>
    <w:tmpl w:val="42F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FCC44B2"/>
    <w:multiLevelType w:val="hybridMultilevel"/>
    <w:tmpl w:val="5E44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E0C19"/>
    <w:multiLevelType w:val="hybridMultilevel"/>
    <w:tmpl w:val="8430CB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B10F2"/>
    <w:multiLevelType w:val="hybridMultilevel"/>
    <w:tmpl w:val="960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C4775"/>
    <w:multiLevelType w:val="hybridMultilevel"/>
    <w:tmpl w:val="49B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C6F6D"/>
    <w:multiLevelType w:val="hybridMultilevel"/>
    <w:tmpl w:val="C478E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E57DB1"/>
    <w:multiLevelType w:val="hybridMultilevel"/>
    <w:tmpl w:val="6C9E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9"/>
  </w:num>
  <w:num w:numId="21">
    <w:abstractNumId w:val="10"/>
  </w:num>
  <w:num w:numId="22">
    <w:abstractNumId w:val="17"/>
  </w:num>
  <w:num w:numId="23">
    <w:abstractNumId w:val="18"/>
  </w:num>
  <w:num w:numId="24">
    <w:abstractNumId w:val="13"/>
  </w:num>
  <w:num w:numId="25">
    <w:abstractNumId w:val="11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B"/>
    <w:rsid w:val="00014A23"/>
    <w:rsid w:val="00273808"/>
    <w:rsid w:val="00374627"/>
    <w:rsid w:val="00394A6D"/>
    <w:rsid w:val="003F19B9"/>
    <w:rsid w:val="00446BAE"/>
    <w:rsid w:val="004476A1"/>
    <w:rsid w:val="005114E7"/>
    <w:rsid w:val="005E5E55"/>
    <w:rsid w:val="00616068"/>
    <w:rsid w:val="00623C62"/>
    <w:rsid w:val="00690268"/>
    <w:rsid w:val="006E401C"/>
    <w:rsid w:val="00757A8A"/>
    <w:rsid w:val="0077621B"/>
    <w:rsid w:val="007963CE"/>
    <w:rsid w:val="007D00B3"/>
    <w:rsid w:val="008916B6"/>
    <w:rsid w:val="008E10EB"/>
    <w:rsid w:val="00921EF0"/>
    <w:rsid w:val="009763C8"/>
    <w:rsid w:val="00A8131A"/>
    <w:rsid w:val="00AA3179"/>
    <w:rsid w:val="00B63298"/>
    <w:rsid w:val="00B769EE"/>
    <w:rsid w:val="00C57E43"/>
    <w:rsid w:val="00C72B59"/>
    <w:rsid w:val="00C940F3"/>
    <w:rsid w:val="00CC75DB"/>
    <w:rsid w:val="00D33143"/>
    <w:rsid w:val="00D56207"/>
    <w:rsid w:val="00D765AF"/>
    <w:rsid w:val="00DD4208"/>
    <w:rsid w:val="00EA2B92"/>
    <w:rsid w:val="00EB1C35"/>
    <w:rsid w:val="00F0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CAF37"/>
  <w15:chartTrackingRefBased/>
  <w15:docId w15:val="{7AF15BDB-98B3-4668-A726-E9BD5446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jmoble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mobley4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obl\AppData\Local\Packages\Microsoft.Office.Desktop_8wekyb3d8bbwe\LocalCache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D7AB10156847C3ADD4EC15E329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005AA-F647-4DE8-B78E-053133166E99}"/>
      </w:docPartPr>
      <w:docPartBody>
        <w:p w:rsidR="001376EE" w:rsidRDefault="00BB5C71">
          <w:pPr>
            <w:pStyle w:val="E0D7AB10156847C3ADD4EC15E329E6A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71"/>
    <w:rsid w:val="001376EE"/>
    <w:rsid w:val="008F447E"/>
    <w:rsid w:val="00B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D7AB10156847C3ADD4EC15E329E6AA">
    <w:name w:val="E0D7AB10156847C3ADD4EC15E329E6AA"/>
  </w:style>
  <w:style w:type="paragraph" w:customStyle="1" w:styleId="48130211866940C3B6C0ED9A71FB8CA3">
    <w:name w:val="48130211866940C3B6C0ED9A71FB8CA3"/>
  </w:style>
  <w:style w:type="paragraph" w:customStyle="1" w:styleId="8A3A56A388CC419BA51175C3B2FC5662">
    <w:name w:val="8A3A56A388CC419BA51175C3B2FC5662"/>
  </w:style>
  <w:style w:type="paragraph" w:customStyle="1" w:styleId="39BF3BD80D6347E088E8B2C26284FFDC">
    <w:name w:val="39BF3BD80D6347E088E8B2C26284FFDC"/>
  </w:style>
  <w:style w:type="paragraph" w:customStyle="1" w:styleId="A689BF6575914183AA1E4D4460553016">
    <w:name w:val="A689BF6575914183AA1E4D4460553016"/>
  </w:style>
  <w:style w:type="paragraph" w:customStyle="1" w:styleId="1D89797258074633945612F7DD280DFB">
    <w:name w:val="1D89797258074633945612F7DD280DFB"/>
  </w:style>
  <w:style w:type="paragraph" w:customStyle="1" w:styleId="828BE19F2A984EF3A28BAFBC932B4DBD">
    <w:name w:val="828BE19F2A984EF3A28BAFBC932B4DBD"/>
  </w:style>
  <w:style w:type="paragraph" w:customStyle="1" w:styleId="C50F32C69A214DE38A01850638A356A3">
    <w:name w:val="C50F32C69A214DE38A01850638A356A3"/>
  </w:style>
  <w:style w:type="paragraph" w:customStyle="1" w:styleId="1EB519F76FB54912B34344336D719749">
    <w:name w:val="1EB519F76FB54912B34344336D719749"/>
  </w:style>
  <w:style w:type="paragraph" w:customStyle="1" w:styleId="623BF7F1F92B41CE92A12B6B1164704D">
    <w:name w:val="623BF7F1F92B41CE92A12B6B1164704D"/>
  </w:style>
  <w:style w:type="paragraph" w:customStyle="1" w:styleId="96428011BC65412691DF88FE4EAE24C9">
    <w:name w:val="96428011BC65412691DF88FE4EAE24C9"/>
  </w:style>
  <w:style w:type="paragraph" w:customStyle="1" w:styleId="4772896AA8F34530A8B1C14D3C8713CB">
    <w:name w:val="4772896AA8F34530A8B1C14D3C8713CB"/>
  </w:style>
  <w:style w:type="paragraph" w:customStyle="1" w:styleId="AC012D87081C496C9ACFF021F329FCB4">
    <w:name w:val="AC012D87081C496C9ACFF021F329FCB4"/>
  </w:style>
  <w:style w:type="paragraph" w:customStyle="1" w:styleId="45C0EAA477954CF29E514B4E2D01AB08">
    <w:name w:val="45C0EAA477954CF29E514B4E2D01AB08"/>
  </w:style>
  <w:style w:type="paragraph" w:customStyle="1" w:styleId="B6B9EB513EE342FBAB8A80813372B43D">
    <w:name w:val="B6B9EB513EE342FBAB8A80813372B43D"/>
  </w:style>
  <w:style w:type="paragraph" w:customStyle="1" w:styleId="44C5117C475E4B65A73A9695751B9C6E">
    <w:name w:val="44C5117C475E4B65A73A9695751B9C6E"/>
  </w:style>
  <w:style w:type="paragraph" w:customStyle="1" w:styleId="E36287530CB3480299BA6F4B827E25D4">
    <w:name w:val="E36287530CB3480299BA6F4B827E25D4"/>
  </w:style>
  <w:style w:type="paragraph" w:customStyle="1" w:styleId="9ACC111B247748158A80DE203DC9FB2F">
    <w:name w:val="9ACC111B247748158A80DE203DC9FB2F"/>
  </w:style>
  <w:style w:type="paragraph" w:customStyle="1" w:styleId="6671EB7B0C3C43D3BF4E2D98F870DC92">
    <w:name w:val="6671EB7B0C3C43D3BF4E2D98F870DC92"/>
  </w:style>
  <w:style w:type="paragraph" w:customStyle="1" w:styleId="6C63A2038E1A4B048B3F45AC92A7E99D">
    <w:name w:val="6C63A2038E1A4B048B3F45AC92A7E99D"/>
  </w:style>
  <w:style w:type="paragraph" w:customStyle="1" w:styleId="0DDF819E18AE4FBC8CE8DEA293E9C9EB">
    <w:name w:val="0DDF819E18AE4FBC8CE8DEA293E9C9EB"/>
  </w:style>
  <w:style w:type="paragraph" w:customStyle="1" w:styleId="031D3EBD1607476B89FA72215421EA8F">
    <w:name w:val="031D3EBD1607476B89FA72215421EA8F"/>
  </w:style>
  <w:style w:type="paragraph" w:customStyle="1" w:styleId="64ACFB826E2444E4994061830CB31931">
    <w:name w:val="64ACFB826E2444E4994061830CB31931"/>
  </w:style>
  <w:style w:type="paragraph" w:customStyle="1" w:styleId="570C614D00C2422380CDE9259632ADC6">
    <w:name w:val="570C614D00C2422380CDE9259632ADC6"/>
  </w:style>
  <w:style w:type="paragraph" w:customStyle="1" w:styleId="0A2BE0B258064EAAAFC6D10736AAE284">
    <w:name w:val="0A2BE0B258064EAAAFC6D10736AAE284"/>
  </w:style>
  <w:style w:type="paragraph" w:customStyle="1" w:styleId="E4342F4AE7D646F893225AE5766640E3">
    <w:name w:val="E4342F4AE7D646F893225AE5766640E3"/>
  </w:style>
  <w:style w:type="paragraph" w:customStyle="1" w:styleId="934A79BA406D432AB15C702380D013CC">
    <w:name w:val="934A79BA406D432AB15C702380D013CC"/>
  </w:style>
  <w:style w:type="paragraph" w:customStyle="1" w:styleId="641646E1DEDB4A2FA418E9FD6183B960">
    <w:name w:val="641646E1DEDB4A2FA418E9FD6183B960"/>
  </w:style>
  <w:style w:type="paragraph" w:customStyle="1" w:styleId="349F691CFFBE439FA1671DED26CA9A1F">
    <w:name w:val="349F691CFFBE439FA1671DED26CA9A1F"/>
  </w:style>
  <w:style w:type="paragraph" w:customStyle="1" w:styleId="0167C25BEF5340B3A34506D03C183988">
    <w:name w:val="0167C25BEF5340B3A34506D03C183988"/>
  </w:style>
  <w:style w:type="paragraph" w:customStyle="1" w:styleId="7391A4AF32604389B3715EA7888A0FF1">
    <w:name w:val="7391A4AF32604389B3715EA7888A0FF1"/>
  </w:style>
  <w:style w:type="paragraph" w:customStyle="1" w:styleId="7A5C4A6690484AB1A457A0F1DF9DB556">
    <w:name w:val="7A5C4A6690484AB1A457A0F1DF9DB556"/>
  </w:style>
  <w:style w:type="paragraph" w:customStyle="1" w:styleId="F466109951DE4870A06499803DEF60CE">
    <w:name w:val="F466109951DE4870A06499803DEF60CE"/>
  </w:style>
  <w:style w:type="paragraph" w:customStyle="1" w:styleId="2A0FC701515E4977B561C98B5B9E73D1">
    <w:name w:val="2A0FC701515E4977B561C98B5B9E73D1"/>
  </w:style>
  <w:style w:type="paragraph" w:customStyle="1" w:styleId="58A333429AA04E7D83764FF8B0BE7F85">
    <w:name w:val="58A333429AA04E7D83764FF8B0BE7F85"/>
  </w:style>
  <w:style w:type="paragraph" w:customStyle="1" w:styleId="9FEC29551A604C4680FFF805A2A19AEB">
    <w:name w:val="9FEC29551A604C4680FFF805A2A19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Mobley</dc:creator>
  <cp:keywords/>
  <dc:description>Nicholas Mobley</dc:description>
  <cp:lastModifiedBy>Mobley, Nicholas J</cp:lastModifiedBy>
  <cp:revision>2</cp:revision>
  <dcterms:created xsi:type="dcterms:W3CDTF">2020-05-06T14:32:00Z</dcterms:created>
  <dcterms:modified xsi:type="dcterms:W3CDTF">2020-05-06T14:32:00Z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